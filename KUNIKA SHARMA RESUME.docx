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728" w:tblpY="-370"/>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D6E1E6E" w14:textId="77777777" w:rsidTr="00806393">
        <w:trPr>
          <w:trHeight w:hRule="exact" w:val="1800"/>
        </w:trPr>
        <w:tc>
          <w:tcPr>
            <w:tcW w:w="9360" w:type="dxa"/>
            <w:tcMar>
              <w:top w:w="0" w:type="dxa"/>
              <w:bottom w:w="0" w:type="dxa"/>
            </w:tcMar>
          </w:tcPr>
          <w:p w14:paraId="5639F7F3" w14:textId="290DF157" w:rsidR="00692703" w:rsidRPr="00CF1A49" w:rsidRDefault="00806393" w:rsidP="00806393">
            <w:pPr>
              <w:pStyle w:val="Title"/>
            </w:pPr>
            <w:r w:rsidRPr="00806393">
              <w:rPr>
                <w:b/>
                <w:bCs/>
                <w:color w:val="000000" w:themeColor="text1"/>
              </w:rPr>
              <w:t>KUNIKA</w:t>
            </w:r>
            <w:r w:rsidR="00692703" w:rsidRPr="00806393">
              <w:rPr>
                <w:color w:val="000000" w:themeColor="text1"/>
              </w:rPr>
              <w:t xml:space="preserve"> </w:t>
            </w:r>
            <w:r>
              <w:rPr>
                <w:rStyle w:val="IntenseEmphasis"/>
              </w:rPr>
              <w:t>SHARMA</w:t>
            </w:r>
          </w:p>
          <w:p w14:paraId="215828C3" w14:textId="7D3BE3EA" w:rsidR="00806393" w:rsidRDefault="00806393" w:rsidP="00806393">
            <w:pPr>
              <w:pStyle w:val="ContactInfo"/>
              <w:contextualSpacing w:val="0"/>
            </w:pPr>
            <w:r>
              <w:t>ADDRESS:</w:t>
            </w:r>
            <w:r w:rsidR="00520F14">
              <w:t xml:space="preserve"> </w:t>
            </w:r>
            <w:r>
              <w:t xml:space="preserve">Prabhu Bhawan </w:t>
            </w:r>
            <w:proofErr w:type="spellStart"/>
            <w:r>
              <w:t>Anexy</w:t>
            </w:r>
            <w:proofErr w:type="spellEnd"/>
            <w:r>
              <w:t xml:space="preserve"> near tunnel </w:t>
            </w:r>
            <w:proofErr w:type="spellStart"/>
            <w:proofErr w:type="gramStart"/>
            <w:r>
              <w:t>Dhalli</w:t>
            </w:r>
            <w:proofErr w:type="spellEnd"/>
            <w:r>
              <w:t xml:space="preserve"> ,</w:t>
            </w:r>
            <w:proofErr w:type="gramEnd"/>
            <w:r w:rsidR="00520F14">
              <w:t xml:space="preserve"> </w:t>
            </w:r>
            <w:r>
              <w:t>Shimla, Himachal Pradesh 171012</w:t>
            </w:r>
            <w:r w:rsidR="00692703" w:rsidRPr="00CF1A49">
              <w:t xml:space="preserve"> </w:t>
            </w:r>
            <w:r>
              <w:t>,INDIA</w:t>
            </w:r>
            <w:sdt>
              <w:sdtPr>
                <w:alias w:val="Divider dot:"/>
                <w:tag w:val="Divider dot:"/>
                <w:id w:val="-1459182552"/>
                <w:placeholder>
                  <w:docPart w:val="F44B1F70ED6041DDA765896F7821C51E"/>
                </w:placeholder>
                <w:temporary/>
                <w:showingPlcHdr/>
                <w15:appearance w15:val="hidden"/>
              </w:sdtPr>
              <w:sdtEndPr/>
              <w:sdtContent>
                <w:r w:rsidR="00692703" w:rsidRPr="00CF1A49">
                  <w:t>·</w:t>
                </w:r>
              </w:sdtContent>
            </w:sdt>
            <w:r w:rsidR="00692703" w:rsidRPr="00CF1A49">
              <w:t xml:space="preserve"> </w:t>
            </w:r>
          </w:p>
          <w:p w14:paraId="08EA1B38" w14:textId="43FAB133" w:rsidR="00692703" w:rsidRPr="00CF1A49" w:rsidRDefault="00806393" w:rsidP="00806393">
            <w:pPr>
              <w:pStyle w:val="ContactInfo"/>
              <w:contextualSpacing w:val="0"/>
            </w:pPr>
            <w:r>
              <w:t>CONT</w:t>
            </w:r>
            <w:r w:rsidR="00520F14">
              <w:t>A</w:t>
            </w:r>
            <w:r>
              <w:t xml:space="preserve">CT </w:t>
            </w:r>
            <w:proofErr w:type="gramStart"/>
            <w:r>
              <w:t>NUMBER :</w:t>
            </w:r>
            <w:proofErr w:type="gramEnd"/>
            <w:r>
              <w:t xml:space="preserve"> 7814588053</w:t>
            </w:r>
          </w:p>
          <w:p w14:paraId="1822E313" w14:textId="25C4D8F4" w:rsidR="00692703" w:rsidRPr="00CF1A49" w:rsidRDefault="00806393" w:rsidP="00806393">
            <w:pPr>
              <w:pStyle w:val="ContactInfoEmphasis"/>
              <w:contextualSpacing w:val="0"/>
            </w:pPr>
            <w:r>
              <w:t xml:space="preserve"> </w:t>
            </w:r>
            <w:proofErr w:type="gramStart"/>
            <w:r>
              <w:t>EMAIL :</w:t>
            </w:r>
            <w:proofErr w:type="gramEnd"/>
            <w:r>
              <w:t xml:space="preserve"> kunikasharma089@gmail.com</w:t>
            </w:r>
            <w:r w:rsidR="00692703" w:rsidRPr="00CF1A49">
              <w:t xml:space="preserve"> </w:t>
            </w:r>
            <w:sdt>
              <w:sdtPr>
                <w:alias w:val="Divider dot:"/>
                <w:tag w:val="Divider dot:"/>
                <w:id w:val="2000459528"/>
                <w:placeholder>
                  <w:docPart w:val="B9F5C0C5C3884055BE5910B012201393"/>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82F901A88EFD44E593153D7459289B30"/>
                </w:placeholder>
                <w:temporary/>
                <w:showingPlcHdr/>
                <w15:appearance w15:val="hidden"/>
              </w:sdtPr>
              <w:sdtEndPr/>
              <w:sdtContent>
                <w:r w:rsidR="00C57FC6" w:rsidRPr="00CF1A49">
                  <w:t>LinkedIn Profile</w:t>
                </w:r>
              </w:sdtContent>
            </w:sdt>
            <w:r>
              <w:t xml:space="preserve"> : </w:t>
            </w:r>
            <w:r w:rsidRPr="00806393">
              <w:t>https://www.linkedin.com/in/kunika-sharma-9698b81a0/</w:t>
            </w:r>
          </w:p>
        </w:tc>
      </w:tr>
      <w:tr w:rsidR="009571D8" w:rsidRPr="00CF1A49" w14:paraId="055E2391" w14:textId="77777777" w:rsidTr="00806393">
        <w:tc>
          <w:tcPr>
            <w:tcW w:w="9360" w:type="dxa"/>
            <w:tcMar>
              <w:top w:w="432" w:type="dxa"/>
            </w:tcMar>
          </w:tcPr>
          <w:p w14:paraId="54922339" w14:textId="01FAAEBE" w:rsidR="001755A8" w:rsidRPr="00CF1A49" w:rsidRDefault="001755A8" w:rsidP="00806393">
            <w:pPr>
              <w:contextualSpacing w:val="0"/>
            </w:pPr>
          </w:p>
        </w:tc>
      </w:tr>
    </w:tbl>
    <w:p w14:paraId="07872DB2" w14:textId="77777777" w:rsidR="004E01EB" w:rsidRPr="00CF1A49" w:rsidRDefault="0089081F" w:rsidP="004E01EB">
      <w:pPr>
        <w:pStyle w:val="Heading1"/>
      </w:pPr>
      <w:sdt>
        <w:sdtPr>
          <w:alias w:val="Experience:"/>
          <w:tag w:val="Experience:"/>
          <w:id w:val="-1983300934"/>
          <w:placeholder>
            <w:docPart w:val="976D1855BE8541F6BF6308270EF04389"/>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99C3C9A" w14:textId="77777777" w:rsidTr="00D66A52">
        <w:tc>
          <w:tcPr>
            <w:tcW w:w="9355" w:type="dxa"/>
          </w:tcPr>
          <w:p w14:paraId="4A1D3F78" w14:textId="77777777" w:rsidR="001C51F8" w:rsidRDefault="001C51F8" w:rsidP="001C51F8">
            <w:pPr>
              <w:pStyle w:val="Heading3"/>
              <w:contextualSpacing w:val="0"/>
              <w:outlineLvl w:val="2"/>
            </w:pPr>
            <w:r>
              <w:t xml:space="preserve">June 2021 – Present </w:t>
            </w:r>
          </w:p>
          <w:p w14:paraId="5F18BE20" w14:textId="77777777" w:rsidR="001C51F8" w:rsidRPr="001C51F8" w:rsidRDefault="001C51F8" w:rsidP="001C51F8">
            <w:pPr>
              <w:pStyle w:val="Heading3"/>
              <w:contextualSpacing w:val="0"/>
              <w:outlineLvl w:val="2"/>
              <w:rPr>
                <w:color w:val="1D824C" w:themeColor="accent1"/>
                <w:sz w:val="28"/>
                <w:szCs w:val="28"/>
              </w:rPr>
            </w:pPr>
            <w:r w:rsidRPr="001C51F8">
              <w:rPr>
                <w:color w:val="1D824C" w:themeColor="accent1"/>
                <w:sz w:val="28"/>
                <w:szCs w:val="28"/>
              </w:rPr>
              <w:t>Connected to the Discord Server WIth around 2500+ students</w:t>
            </w:r>
          </w:p>
          <w:p w14:paraId="5342C22B" w14:textId="77777777" w:rsidR="001C51F8" w:rsidRPr="00A72CFD" w:rsidRDefault="001C51F8" w:rsidP="001C51F8">
            <w:pPr>
              <w:pStyle w:val="Heading3"/>
              <w:contextualSpacing w:val="0"/>
              <w:outlineLvl w:val="2"/>
              <w:rPr>
                <w:sz w:val="28"/>
                <w:szCs w:val="28"/>
              </w:rPr>
            </w:pPr>
          </w:p>
          <w:p w14:paraId="431FBEB7" w14:textId="77777777" w:rsidR="001C51F8" w:rsidRDefault="001C51F8" w:rsidP="001C51F8">
            <w:pPr>
              <w:pStyle w:val="Heading3"/>
              <w:contextualSpacing w:val="0"/>
              <w:outlineLvl w:val="2"/>
            </w:pPr>
            <w:r>
              <w:t>Joined the community to upgrade the skills on Frontened and Backend development. (All the assignments have been submitted in the github repository)</w:t>
            </w:r>
          </w:p>
          <w:p w14:paraId="3B18FA40" w14:textId="48452F88" w:rsidR="001C51F8" w:rsidRDefault="001C51F8" w:rsidP="001D0BF1">
            <w:pPr>
              <w:pStyle w:val="Heading3"/>
              <w:contextualSpacing w:val="0"/>
              <w:outlineLvl w:val="2"/>
            </w:pPr>
          </w:p>
          <w:p w14:paraId="213D5CC9" w14:textId="77777777" w:rsidR="001C51F8" w:rsidRDefault="001C51F8" w:rsidP="001D0BF1">
            <w:pPr>
              <w:pStyle w:val="Heading3"/>
              <w:contextualSpacing w:val="0"/>
              <w:outlineLvl w:val="2"/>
            </w:pPr>
          </w:p>
          <w:p w14:paraId="528193E6" w14:textId="45E69CC5" w:rsidR="00DD378C" w:rsidRDefault="008F5FAF" w:rsidP="001D0BF1">
            <w:pPr>
              <w:pStyle w:val="Heading3"/>
              <w:contextualSpacing w:val="0"/>
              <w:outlineLvl w:val="2"/>
            </w:pPr>
            <w:r>
              <w:t xml:space="preserve">MAY </w:t>
            </w:r>
            <w:r w:rsidR="00DD378C">
              <w:t>2021 –</w:t>
            </w:r>
            <w:r>
              <w:t xml:space="preserve"> july</w:t>
            </w:r>
            <w:r w:rsidR="00DD378C">
              <w:t xml:space="preserve"> 2021</w:t>
            </w:r>
          </w:p>
          <w:p w14:paraId="1C8EF293" w14:textId="0302D20F" w:rsidR="00DD378C" w:rsidRPr="00DD378C" w:rsidRDefault="00DD378C" w:rsidP="001D0BF1">
            <w:pPr>
              <w:pStyle w:val="Heading3"/>
              <w:contextualSpacing w:val="0"/>
              <w:outlineLvl w:val="2"/>
              <w:rPr>
                <w:color w:val="1D824C" w:themeColor="accent1"/>
                <w:sz w:val="28"/>
                <w:szCs w:val="28"/>
              </w:rPr>
            </w:pPr>
            <w:r w:rsidRPr="00DD378C">
              <w:rPr>
                <w:color w:val="1D824C" w:themeColor="accent1"/>
                <w:sz w:val="28"/>
                <w:szCs w:val="28"/>
              </w:rPr>
              <w:t>Internship for react App for web traffic surfing</w:t>
            </w:r>
          </w:p>
          <w:p w14:paraId="27FEEE5C" w14:textId="7A0B0121" w:rsidR="00DD378C" w:rsidRDefault="00DD378C" w:rsidP="001D0BF1">
            <w:pPr>
              <w:pStyle w:val="Heading3"/>
              <w:contextualSpacing w:val="0"/>
              <w:outlineLvl w:val="2"/>
            </w:pPr>
          </w:p>
          <w:p w14:paraId="13375AA8" w14:textId="092258A8" w:rsidR="00DD378C" w:rsidRDefault="00DD378C" w:rsidP="001D0BF1">
            <w:pPr>
              <w:pStyle w:val="Heading3"/>
              <w:contextualSpacing w:val="0"/>
              <w:outlineLvl w:val="2"/>
            </w:pPr>
            <w:r>
              <w:t xml:space="preserve">I Recently completed my internship for a startup initiated by NIT DELHI alumini named ‘DOORSTEP DELHI’. </w:t>
            </w:r>
            <w:r w:rsidR="008F5FAF">
              <w:t>Created a web traffic shopping app which gives us the information about the products as soon as it gets launched and the discounts and coupons that the customer can avail at the time of launch. This helped me improve my web development skills which i wan</w:t>
            </w:r>
            <w:r w:rsidR="0043749F">
              <w:t>T</w:t>
            </w:r>
            <w:r w:rsidR="008F5FAF">
              <w:t xml:space="preserve"> to take up as career in the future and gain expertise at it.</w:t>
            </w:r>
          </w:p>
          <w:p w14:paraId="4D547864" w14:textId="3C9B7908" w:rsidR="00EB6F9E" w:rsidRDefault="00EB6F9E" w:rsidP="001D0BF1">
            <w:pPr>
              <w:pStyle w:val="Heading3"/>
              <w:contextualSpacing w:val="0"/>
              <w:outlineLvl w:val="2"/>
            </w:pPr>
          </w:p>
          <w:p w14:paraId="337F068B" w14:textId="07238EA4" w:rsidR="00EB6F9E" w:rsidRDefault="00EB6F9E" w:rsidP="001D0BF1">
            <w:pPr>
              <w:pStyle w:val="Heading3"/>
              <w:contextualSpacing w:val="0"/>
              <w:outlineLvl w:val="2"/>
            </w:pPr>
            <w:r>
              <w:t xml:space="preserve">It was an </w:t>
            </w:r>
            <w:proofErr w:type="gramStart"/>
            <w:r>
              <w:t>open source</w:t>
            </w:r>
            <w:proofErr w:type="gramEnd"/>
            <w:r>
              <w:t xml:space="preserve"> contribution</w:t>
            </w:r>
          </w:p>
          <w:p w14:paraId="69168720" w14:textId="6342D179" w:rsidR="00A92788" w:rsidRDefault="00A92788" w:rsidP="001D0BF1">
            <w:pPr>
              <w:pStyle w:val="Heading3"/>
              <w:contextualSpacing w:val="0"/>
              <w:outlineLvl w:val="2"/>
            </w:pPr>
          </w:p>
          <w:p w14:paraId="2DA1FC95" w14:textId="180249CA" w:rsidR="008F5FAF" w:rsidRDefault="008F5FAF" w:rsidP="008F5FAF">
            <w:pPr>
              <w:pStyle w:val="Heading3"/>
              <w:contextualSpacing w:val="0"/>
              <w:outlineLvl w:val="2"/>
            </w:pPr>
            <w:r>
              <w:t>April 2021 – june 2021</w:t>
            </w:r>
          </w:p>
          <w:p w14:paraId="3A63A729" w14:textId="6EB186A5" w:rsidR="008F5FAF" w:rsidRPr="00DD378C" w:rsidRDefault="008F5FAF" w:rsidP="008F5FAF">
            <w:pPr>
              <w:pStyle w:val="Heading3"/>
              <w:contextualSpacing w:val="0"/>
              <w:outlineLvl w:val="2"/>
              <w:rPr>
                <w:color w:val="1D824C" w:themeColor="accent1"/>
                <w:sz w:val="28"/>
                <w:szCs w:val="28"/>
              </w:rPr>
            </w:pPr>
            <w:r w:rsidRPr="00DD378C">
              <w:rPr>
                <w:color w:val="1D824C" w:themeColor="accent1"/>
                <w:sz w:val="28"/>
                <w:szCs w:val="28"/>
              </w:rPr>
              <w:t xml:space="preserve">Internship for </w:t>
            </w:r>
            <w:r>
              <w:rPr>
                <w:color w:val="1D824C" w:themeColor="accent1"/>
                <w:sz w:val="28"/>
                <w:szCs w:val="28"/>
              </w:rPr>
              <w:t>campus ambassador program at verzeo</w:t>
            </w:r>
          </w:p>
          <w:p w14:paraId="476BD609" w14:textId="77777777" w:rsidR="008F5FAF" w:rsidRDefault="008F5FAF" w:rsidP="008F5FAF">
            <w:pPr>
              <w:pStyle w:val="Heading3"/>
              <w:contextualSpacing w:val="0"/>
              <w:outlineLvl w:val="2"/>
            </w:pPr>
          </w:p>
          <w:p w14:paraId="1F6D8E2D" w14:textId="5185B12D" w:rsidR="00DD378C" w:rsidRDefault="008F5FAF" w:rsidP="001D0BF1">
            <w:pPr>
              <w:pStyle w:val="Heading3"/>
              <w:contextualSpacing w:val="0"/>
              <w:outlineLvl w:val="2"/>
            </w:pPr>
            <w:r>
              <w:t xml:space="preserve">I Recently completed my internship Where I was given the responsibility of being a campus ambassador for my university </w:t>
            </w:r>
            <w:proofErr w:type="gramStart"/>
            <w:r>
              <w:t>wherein</w:t>
            </w:r>
            <w:proofErr w:type="gramEnd"/>
            <w:r>
              <w:t xml:space="preserve"> i had to spread a word and aware the students about the various courses and internships that they could avail at this platform. the main purpose behind doing this internship was to build my motor skills on improving my communication skills and develop peer learning.</w:t>
            </w:r>
          </w:p>
          <w:p w14:paraId="108A49C3" w14:textId="77777777" w:rsidR="008F5FAF" w:rsidRDefault="008F5FAF" w:rsidP="001D0BF1">
            <w:pPr>
              <w:pStyle w:val="Heading3"/>
              <w:contextualSpacing w:val="0"/>
              <w:outlineLvl w:val="2"/>
            </w:pPr>
          </w:p>
          <w:p w14:paraId="67F0CC18" w14:textId="7498448A" w:rsidR="001D0BF1" w:rsidRPr="00CF1A49" w:rsidRDefault="00E315BA" w:rsidP="001D0BF1">
            <w:pPr>
              <w:pStyle w:val="Heading3"/>
              <w:contextualSpacing w:val="0"/>
              <w:outlineLvl w:val="2"/>
            </w:pPr>
            <w:r>
              <w:t xml:space="preserve">SEPT </w:t>
            </w:r>
            <w:r w:rsidR="00806393">
              <w:t>2020</w:t>
            </w:r>
            <w:r w:rsidR="001D0BF1" w:rsidRPr="00CF1A49">
              <w:t xml:space="preserve"> – </w:t>
            </w:r>
            <w:sdt>
              <w:sdtPr>
                <w:alias w:val="Enter date to for company 1: "/>
                <w:tag w:val="Enter date to for company 1: "/>
                <w:id w:val="182949357"/>
                <w:placeholder>
                  <w:docPart w:val="D6E1D898E0C041A18EC967E61724570B"/>
                </w:placeholder>
                <w:temporary/>
                <w:showingPlcHdr/>
                <w15:appearance w15:val="hidden"/>
              </w:sdtPr>
              <w:sdtEndPr/>
              <w:sdtContent>
                <w:r w:rsidR="001D0BF1" w:rsidRPr="00CF1A49">
                  <w:t>To</w:t>
                </w:r>
              </w:sdtContent>
            </w:sdt>
            <w:r w:rsidR="00806393">
              <w:t>- DEC 2020</w:t>
            </w:r>
          </w:p>
          <w:p w14:paraId="7BF82479" w14:textId="0F15FEAB" w:rsidR="00806393" w:rsidRPr="008F5FAF" w:rsidRDefault="00806393" w:rsidP="00806393">
            <w:pPr>
              <w:pStyle w:val="Heading2"/>
              <w:contextualSpacing w:val="0"/>
              <w:outlineLvl w:val="1"/>
              <w:rPr>
                <w:sz w:val="28"/>
                <w:szCs w:val="28"/>
              </w:rPr>
            </w:pPr>
            <w:r w:rsidRPr="00D86D5F">
              <w:rPr>
                <w:sz w:val="28"/>
                <w:szCs w:val="28"/>
              </w:rPr>
              <w:t>CROP DISEASE DETECTION using cnn and deep learning</w:t>
            </w:r>
          </w:p>
        </w:tc>
      </w:tr>
      <w:tr w:rsidR="00F61DF9" w:rsidRPr="00CF1A49" w14:paraId="1FE4F8DF" w14:textId="77777777" w:rsidTr="00F61DF9">
        <w:tc>
          <w:tcPr>
            <w:tcW w:w="9355" w:type="dxa"/>
            <w:tcMar>
              <w:top w:w="216" w:type="dxa"/>
            </w:tcMar>
          </w:tcPr>
          <w:p w14:paraId="1AB60467" w14:textId="77777777" w:rsidR="00F61DF9" w:rsidRDefault="00806393" w:rsidP="00806393">
            <w:pPr>
              <w:pStyle w:val="Heading3"/>
              <w:contextualSpacing w:val="0"/>
              <w:outlineLvl w:val="2"/>
            </w:pPr>
            <w:r>
              <w:t xml:space="preserve">I RECENTLY COMPLETED THIS PROJECT WHICH GIVES US THE INSIGHT OF THE DETECTION OF THE LEAF DISEASES PRIMARILY FOCUSSING ON TOMATO AND POTATO CROPS USING THE CNN ALGORITHM. </w:t>
            </w:r>
          </w:p>
          <w:p w14:paraId="2F12A01B" w14:textId="77777777" w:rsidR="00806393" w:rsidRDefault="00806393" w:rsidP="00806393">
            <w:pPr>
              <w:pStyle w:val="Heading3"/>
              <w:contextualSpacing w:val="0"/>
              <w:outlineLvl w:val="2"/>
            </w:pPr>
            <w:r>
              <w:t>THE GITHUB LINK TO THE REPOSITORY CONCERNED IS GIVEN BELOW:</w:t>
            </w:r>
          </w:p>
          <w:p w14:paraId="3C71DEF1" w14:textId="156AEC78" w:rsidR="00806393" w:rsidRDefault="0089081F" w:rsidP="00806393">
            <w:pPr>
              <w:pStyle w:val="Heading3"/>
              <w:contextualSpacing w:val="0"/>
              <w:outlineLvl w:val="2"/>
              <w:rPr>
                <w:rStyle w:val="Hyperlink"/>
              </w:rPr>
            </w:pPr>
            <w:hyperlink r:id="rId7" w:history="1">
              <w:r w:rsidR="00E315BA" w:rsidRPr="0081653B">
                <w:rPr>
                  <w:rStyle w:val="Hyperlink"/>
                </w:rPr>
                <w:t>https://github.com/kunikasharma99/CROP-DISEASE-DETECTION-USING-CNN</w:t>
              </w:r>
            </w:hyperlink>
          </w:p>
          <w:p w14:paraId="58E28185" w14:textId="048FAA54" w:rsidR="00A92788" w:rsidRDefault="00A92788" w:rsidP="00806393">
            <w:pPr>
              <w:pStyle w:val="Heading3"/>
              <w:contextualSpacing w:val="0"/>
              <w:outlineLvl w:val="2"/>
              <w:rPr>
                <w:rStyle w:val="Hyperlink"/>
              </w:rPr>
            </w:pPr>
          </w:p>
          <w:p w14:paraId="16861848" w14:textId="168A61A0" w:rsidR="00A92788" w:rsidRDefault="00A92788" w:rsidP="00806393">
            <w:pPr>
              <w:pStyle w:val="Heading3"/>
              <w:contextualSpacing w:val="0"/>
              <w:outlineLvl w:val="2"/>
            </w:pPr>
            <w:r>
              <w:lastRenderedPageBreak/>
              <w:t>june 2020 – july 2020</w:t>
            </w:r>
          </w:p>
          <w:p w14:paraId="5383EAEA" w14:textId="59D79014" w:rsidR="00D86D5F" w:rsidRDefault="00A92788" w:rsidP="00806393">
            <w:pPr>
              <w:pStyle w:val="Heading3"/>
              <w:contextualSpacing w:val="0"/>
              <w:outlineLvl w:val="2"/>
              <w:rPr>
                <w:color w:val="1D824C" w:themeColor="accent1"/>
                <w:sz w:val="28"/>
                <w:szCs w:val="28"/>
              </w:rPr>
            </w:pPr>
            <w:r w:rsidRPr="00D86D5F">
              <w:rPr>
                <w:color w:val="1D824C" w:themeColor="accent1"/>
                <w:sz w:val="28"/>
                <w:szCs w:val="28"/>
              </w:rPr>
              <w:t>Content writer internshi</w:t>
            </w:r>
            <w:r w:rsidR="00D86D5F" w:rsidRPr="00D86D5F">
              <w:rPr>
                <w:color w:val="1D824C" w:themeColor="accent1"/>
                <w:sz w:val="28"/>
                <w:szCs w:val="28"/>
              </w:rPr>
              <w:t>P AT solvlancer</w:t>
            </w:r>
          </w:p>
          <w:p w14:paraId="3DBF44AE" w14:textId="45FA6BD2" w:rsidR="008F5FAF" w:rsidRDefault="008F5FAF" w:rsidP="00806393">
            <w:pPr>
              <w:pStyle w:val="Heading3"/>
              <w:contextualSpacing w:val="0"/>
              <w:outlineLvl w:val="2"/>
              <w:rPr>
                <w:color w:val="1D824C" w:themeColor="accent1"/>
                <w:sz w:val="28"/>
                <w:szCs w:val="28"/>
              </w:rPr>
            </w:pPr>
          </w:p>
          <w:p w14:paraId="33073267" w14:textId="438DF8DC" w:rsidR="008F5FAF" w:rsidRPr="008F5FAF" w:rsidRDefault="008F5FAF" w:rsidP="008F5FAF">
            <w:pPr>
              <w:pStyle w:val="Heading3"/>
              <w:contextualSpacing w:val="0"/>
              <w:outlineLvl w:val="2"/>
            </w:pPr>
            <w:r>
              <w:t xml:space="preserve">Writing has been my passion since childhood and thus i took up content writing which helped me express my views and thus the </w:t>
            </w:r>
            <w:proofErr w:type="gramStart"/>
            <w:r>
              <w:t>organsation  too</w:t>
            </w:r>
            <w:proofErr w:type="gramEnd"/>
            <w:r>
              <w:t xml:space="preserve"> was amiable in helping m</w:t>
            </w:r>
            <w:r w:rsidR="0043749F">
              <w:t>E</w:t>
            </w:r>
            <w:r>
              <w:t xml:space="preserve"> achieve that.</w:t>
            </w:r>
          </w:p>
          <w:p w14:paraId="2E6F9552" w14:textId="243C7969" w:rsidR="000A002B" w:rsidRDefault="000A002B" w:rsidP="00806393">
            <w:pPr>
              <w:pStyle w:val="Heading3"/>
              <w:contextualSpacing w:val="0"/>
              <w:outlineLvl w:val="2"/>
            </w:pPr>
          </w:p>
          <w:p w14:paraId="3F0A7421" w14:textId="77777777" w:rsidR="008F5FAF" w:rsidRDefault="008F5FAF" w:rsidP="00806393">
            <w:pPr>
              <w:pStyle w:val="Heading3"/>
              <w:contextualSpacing w:val="0"/>
              <w:outlineLvl w:val="2"/>
            </w:pPr>
          </w:p>
          <w:p w14:paraId="70992120" w14:textId="77777777" w:rsidR="000A002B" w:rsidRDefault="000A002B" w:rsidP="000A002B">
            <w:pPr>
              <w:pStyle w:val="Heading3"/>
              <w:contextualSpacing w:val="0"/>
              <w:outlineLvl w:val="2"/>
            </w:pPr>
            <w:r>
              <w:t>feb 2020 – to – mar 2020</w:t>
            </w:r>
          </w:p>
          <w:p w14:paraId="3D98C2D5" w14:textId="77777777" w:rsidR="000A002B" w:rsidRPr="00D86D5F" w:rsidRDefault="000A002B" w:rsidP="000A002B">
            <w:pPr>
              <w:pStyle w:val="Heading3"/>
              <w:contextualSpacing w:val="0"/>
              <w:outlineLvl w:val="2"/>
              <w:rPr>
                <w:color w:val="1D824C" w:themeColor="accent1"/>
                <w:sz w:val="28"/>
                <w:szCs w:val="28"/>
              </w:rPr>
            </w:pPr>
            <w:r w:rsidRPr="00D86D5F">
              <w:rPr>
                <w:color w:val="1D824C" w:themeColor="accent1"/>
                <w:sz w:val="28"/>
                <w:szCs w:val="28"/>
              </w:rPr>
              <w:t>CALCULATOR APP USING HTML, CNN, JAVASCRIPT</w:t>
            </w:r>
          </w:p>
          <w:p w14:paraId="2877491C" w14:textId="77777777" w:rsidR="000A002B" w:rsidRDefault="000A002B" w:rsidP="000A002B">
            <w:pPr>
              <w:pStyle w:val="Heading3"/>
              <w:contextualSpacing w:val="0"/>
              <w:outlineLvl w:val="2"/>
              <w:rPr>
                <w:color w:val="1D824C" w:themeColor="accent1"/>
                <w:sz w:val="28"/>
                <w:szCs w:val="28"/>
              </w:rPr>
            </w:pPr>
          </w:p>
          <w:p w14:paraId="033C87F3" w14:textId="77777777" w:rsidR="000A002B" w:rsidRPr="000A002B" w:rsidRDefault="000A002B" w:rsidP="000A002B">
            <w:pPr>
              <w:pStyle w:val="Heading3"/>
              <w:contextualSpacing w:val="0"/>
              <w:outlineLvl w:val="2"/>
              <w:rPr>
                <w:sz w:val="20"/>
                <w:szCs w:val="20"/>
              </w:rPr>
            </w:pPr>
            <w:r w:rsidRPr="000A002B">
              <w:rPr>
                <w:sz w:val="20"/>
                <w:szCs w:val="20"/>
              </w:rPr>
              <w:t>a basic calculator app to calculate the numnbers which has been a kickstart to my coding experience.</w:t>
            </w:r>
          </w:p>
          <w:p w14:paraId="44382169" w14:textId="77777777" w:rsidR="000A002B" w:rsidRPr="000A002B" w:rsidRDefault="000A002B" w:rsidP="000A002B">
            <w:pPr>
              <w:pStyle w:val="Heading3"/>
              <w:contextualSpacing w:val="0"/>
              <w:outlineLvl w:val="2"/>
              <w:rPr>
                <w:sz w:val="20"/>
                <w:szCs w:val="20"/>
              </w:rPr>
            </w:pPr>
            <w:r w:rsidRPr="000A002B">
              <w:rPr>
                <w:sz w:val="20"/>
                <w:szCs w:val="20"/>
              </w:rPr>
              <w:t xml:space="preserve">GITHUB LINK IS GIVEN </w:t>
            </w:r>
            <w:proofErr w:type="gramStart"/>
            <w:r w:rsidRPr="000A002B">
              <w:rPr>
                <w:sz w:val="20"/>
                <w:szCs w:val="20"/>
              </w:rPr>
              <w:t>BELOW :</w:t>
            </w:r>
            <w:proofErr w:type="gramEnd"/>
            <w:r w:rsidRPr="000A002B">
              <w:rPr>
                <w:sz w:val="20"/>
                <w:szCs w:val="20"/>
              </w:rPr>
              <w:t xml:space="preserve"> </w:t>
            </w:r>
          </w:p>
          <w:p w14:paraId="38669276" w14:textId="77777777" w:rsidR="000A002B" w:rsidRPr="000A002B" w:rsidRDefault="000A002B" w:rsidP="000A002B">
            <w:pPr>
              <w:pStyle w:val="Heading3"/>
              <w:contextualSpacing w:val="0"/>
              <w:outlineLvl w:val="2"/>
              <w:rPr>
                <w:sz w:val="20"/>
                <w:szCs w:val="20"/>
              </w:rPr>
            </w:pPr>
          </w:p>
          <w:p w14:paraId="520D9720" w14:textId="70783EDE" w:rsidR="000A002B" w:rsidRDefault="0089081F" w:rsidP="000A002B">
            <w:pPr>
              <w:pStyle w:val="Heading3"/>
              <w:contextualSpacing w:val="0"/>
              <w:outlineLvl w:val="2"/>
              <w:rPr>
                <w:sz w:val="20"/>
                <w:szCs w:val="20"/>
              </w:rPr>
            </w:pPr>
            <w:hyperlink r:id="rId8" w:history="1">
              <w:r w:rsidR="00DD378C" w:rsidRPr="008048FD">
                <w:rPr>
                  <w:rStyle w:val="Hyperlink"/>
                  <w:sz w:val="20"/>
                  <w:szCs w:val="20"/>
                </w:rPr>
                <w:t>https://github.com/kunikasharma99/Calculator-app</w:t>
              </w:r>
            </w:hyperlink>
          </w:p>
          <w:p w14:paraId="406A2AF0" w14:textId="0122538E" w:rsidR="00DD378C" w:rsidRDefault="00DD378C" w:rsidP="000A002B">
            <w:pPr>
              <w:pStyle w:val="Heading3"/>
              <w:contextualSpacing w:val="0"/>
              <w:outlineLvl w:val="2"/>
              <w:rPr>
                <w:color w:val="000000" w:themeColor="text1"/>
                <w:sz w:val="20"/>
                <w:szCs w:val="20"/>
              </w:rPr>
            </w:pPr>
          </w:p>
          <w:p w14:paraId="1CEC216D" w14:textId="77777777" w:rsidR="00DD378C" w:rsidRPr="00E315BA" w:rsidRDefault="00DD378C" w:rsidP="000A002B">
            <w:pPr>
              <w:pStyle w:val="Heading3"/>
              <w:contextualSpacing w:val="0"/>
              <w:outlineLvl w:val="2"/>
              <w:rPr>
                <w:color w:val="000000" w:themeColor="text1"/>
                <w:sz w:val="20"/>
                <w:szCs w:val="20"/>
              </w:rPr>
            </w:pPr>
          </w:p>
          <w:p w14:paraId="1A9566E5" w14:textId="77777777" w:rsidR="000A002B" w:rsidRDefault="000A002B" w:rsidP="00806393">
            <w:pPr>
              <w:pStyle w:val="Heading3"/>
              <w:contextualSpacing w:val="0"/>
              <w:outlineLvl w:val="2"/>
            </w:pPr>
          </w:p>
          <w:p w14:paraId="21EA84EA" w14:textId="77777777" w:rsidR="00E315BA" w:rsidRDefault="00E315BA" w:rsidP="00806393">
            <w:pPr>
              <w:pStyle w:val="Heading3"/>
              <w:contextualSpacing w:val="0"/>
              <w:outlineLvl w:val="2"/>
            </w:pPr>
          </w:p>
          <w:p w14:paraId="71E40AD5" w14:textId="77777777" w:rsidR="00E315BA" w:rsidRDefault="00E315BA" w:rsidP="00806393">
            <w:pPr>
              <w:pStyle w:val="Heading3"/>
              <w:contextualSpacing w:val="0"/>
              <w:outlineLvl w:val="2"/>
            </w:pPr>
          </w:p>
          <w:p w14:paraId="5A418DAC" w14:textId="1CA538B8" w:rsidR="00E315BA" w:rsidRDefault="00E315BA" w:rsidP="00806393">
            <w:pPr>
              <w:pStyle w:val="Heading3"/>
              <w:contextualSpacing w:val="0"/>
              <w:outlineLvl w:val="2"/>
            </w:pPr>
          </w:p>
        </w:tc>
      </w:tr>
    </w:tbl>
    <w:p w14:paraId="2E2C4061" w14:textId="7267C33A" w:rsidR="00DA59AA" w:rsidRPr="00CF1A49" w:rsidRDefault="00DA59AA" w:rsidP="0097790C">
      <w:pPr>
        <w:pStyle w:val="Heading1"/>
      </w:pP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D6B0254" w14:textId="77777777" w:rsidTr="00D66A52">
        <w:tc>
          <w:tcPr>
            <w:tcW w:w="9355" w:type="dxa"/>
          </w:tcPr>
          <w:p w14:paraId="72AE9A02" w14:textId="41E26DCD" w:rsidR="001D0BF1" w:rsidRPr="00CF1A49" w:rsidRDefault="00E315BA" w:rsidP="001D0BF1">
            <w:pPr>
              <w:pStyle w:val="Heading3"/>
              <w:contextualSpacing w:val="0"/>
              <w:outlineLvl w:val="2"/>
            </w:pPr>
            <w:r>
              <w:t>JAN 2019</w:t>
            </w:r>
            <w:r w:rsidR="00F878C4">
              <w:t xml:space="preserve"> TILL DATE</w:t>
            </w:r>
          </w:p>
          <w:p w14:paraId="2F573796" w14:textId="272B1BCA" w:rsidR="001D0BF1" w:rsidRPr="00CF1A49" w:rsidRDefault="00E315BA" w:rsidP="001D0BF1">
            <w:pPr>
              <w:pStyle w:val="Heading2"/>
              <w:contextualSpacing w:val="0"/>
              <w:outlineLvl w:val="1"/>
            </w:pPr>
            <w:r>
              <w:t xml:space="preserve">BACHELORS </w:t>
            </w:r>
            <w:r w:rsidR="00063BC1">
              <w:t>OF</w:t>
            </w:r>
            <w:r>
              <w:t xml:space="preserve"> TECHNOLOGY (CSE)</w:t>
            </w:r>
            <w:r w:rsidR="001D0BF1" w:rsidRPr="00CF1A49">
              <w:t xml:space="preserve">, </w:t>
            </w:r>
            <w:r>
              <w:rPr>
                <w:rStyle w:val="SubtleReference"/>
              </w:rPr>
              <w:t>JAYPEE UNIVERSITY OF INFORMATION TECHNOLOGY, WAKNAGHAT SOLAN.</w:t>
            </w:r>
          </w:p>
          <w:p w14:paraId="6E8F9BAE" w14:textId="77777777" w:rsidR="007538DC" w:rsidRDefault="00E315BA" w:rsidP="007538DC">
            <w:pPr>
              <w:contextualSpacing w:val="0"/>
            </w:pPr>
            <w:r>
              <w:t xml:space="preserve">Currently in second year (THIRD SEMESTER). Scored 9.6 </w:t>
            </w:r>
            <w:r w:rsidR="00F878C4">
              <w:t>S</w:t>
            </w:r>
            <w:r>
              <w:t xml:space="preserve">GPA in SEMESTER 1, 9.4 </w:t>
            </w:r>
            <w:r w:rsidR="00F878C4">
              <w:t>S</w:t>
            </w:r>
            <w:r>
              <w:t>GPA in SEMES</w:t>
            </w:r>
            <w:r w:rsidR="00F878C4">
              <w:t xml:space="preserve">TER 2 and an aggregate of 9.5 CGPA in FIRST YEAR. </w:t>
            </w:r>
          </w:p>
          <w:p w14:paraId="371AB25E" w14:textId="77777777" w:rsidR="00F878C4" w:rsidRDefault="00F878C4" w:rsidP="007538DC">
            <w:pPr>
              <w:contextualSpacing w:val="0"/>
            </w:pPr>
            <w:r>
              <w:t xml:space="preserve">CURRENTLY the Year representative for HUMANITY AND SOCIAL SERVICE (HSS) </w:t>
            </w:r>
            <w:proofErr w:type="gramStart"/>
            <w:r>
              <w:t>committee .</w:t>
            </w:r>
            <w:proofErr w:type="gramEnd"/>
          </w:p>
          <w:p w14:paraId="500ED80C" w14:textId="77777777" w:rsidR="00F878C4" w:rsidRDefault="00F878C4" w:rsidP="007538DC">
            <w:pPr>
              <w:contextualSpacing w:val="0"/>
            </w:pPr>
            <w:r>
              <w:t xml:space="preserve">Also an NCC </w:t>
            </w:r>
            <w:proofErr w:type="gramStart"/>
            <w:r>
              <w:t>cadet .</w:t>
            </w:r>
            <w:proofErr w:type="gramEnd"/>
            <w:r>
              <w:br/>
              <w:t>Won the declamation and debate competition held on OCTOBER 2, 2019 For GANDHI JAYANTI.</w:t>
            </w:r>
          </w:p>
          <w:p w14:paraId="3FFC4EE2" w14:textId="18F1AEC2" w:rsidR="00487B98" w:rsidRPr="00CF1A49" w:rsidRDefault="00487B98" w:rsidP="007538DC">
            <w:pPr>
              <w:contextualSpacing w:val="0"/>
            </w:pPr>
            <w:r>
              <w:t xml:space="preserve">Currently pursuing MINOR </w:t>
            </w:r>
            <w:proofErr w:type="gramStart"/>
            <w:r>
              <w:t>in  ELECTRONICS</w:t>
            </w:r>
            <w:proofErr w:type="gramEnd"/>
            <w:r>
              <w:t xml:space="preserve"> AND COMMUNICATION along with COMPUTER SCIENCE AND ENGINEERING. Studied DIGITAL CIRCUITS AND LOGIC DESIGN till now. </w:t>
            </w:r>
          </w:p>
        </w:tc>
      </w:tr>
      <w:tr w:rsidR="00F61DF9" w:rsidRPr="00CF1A49" w14:paraId="32944155" w14:textId="77777777" w:rsidTr="00F61DF9">
        <w:tc>
          <w:tcPr>
            <w:tcW w:w="9355" w:type="dxa"/>
            <w:tcMar>
              <w:top w:w="216" w:type="dxa"/>
            </w:tcMar>
          </w:tcPr>
          <w:p w14:paraId="1D451C45" w14:textId="7E6AA21D" w:rsidR="00F61DF9" w:rsidRPr="00CF1A49" w:rsidRDefault="00F878C4" w:rsidP="00F61DF9">
            <w:pPr>
              <w:pStyle w:val="Heading3"/>
              <w:contextualSpacing w:val="0"/>
              <w:outlineLvl w:val="2"/>
            </w:pPr>
            <w:r>
              <w:t>JAN 2017 – JAN 2018</w:t>
            </w:r>
          </w:p>
          <w:p w14:paraId="7F5A4F0A" w14:textId="75E9788C" w:rsidR="00F61DF9" w:rsidRPr="00CF1A49" w:rsidRDefault="00F878C4" w:rsidP="00F61DF9">
            <w:pPr>
              <w:pStyle w:val="Heading2"/>
              <w:contextualSpacing w:val="0"/>
              <w:outlineLvl w:val="1"/>
            </w:pPr>
            <w:proofErr w:type="gramStart"/>
            <w:r>
              <w:t xml:space="preserve">INTERMEDIATE </w:t>
            </w:r>
            <w:r w:rsidR="00F61DF9" w:rsidRPr="00CF1A49">
              <w:t>,</w:t>
            </w:r>
            <w:proofErr w:type="gramEnd"/>
            <w:r w:rsidR="00F61DF9" w:rsidRPr="00CF1A49">
              <w:t xml:space="preserve"> </w:t>
            </w:r>
            <w:r>
              <w:rPr>
                <w:rStyle w:val="SubtleReference"/>
              </w:rPr>
              <w:t>DAV PUBLIC SENIOR SECONDARY SCHOOL</w:t>
            </w:r>
          </w:p>
          <w:p w14:paraId="5A35CCB9" w14:textId="77777777" w:rsidR="00F61DF9" w:rsidRDefault="00F878C4" w:rsidP="00F61DF9">
            <w:r>
              <w:t xml:space="preserve">Completed class 11 and </w:t>
            </w:r>
            <w:proofErr w:type="gramStart"/>
            <w:r>
              <w:t>12 .</w:t>
            </w:r>
            <w:proofErr w:type="gramEnd"/>
            <w:r>
              <w:t xml:space="preserve"> Scored 91.6% in CLASS 12 in science stream with subjects PHYSICS, CHEMISTRY, MATHEMATICS, ENGLISH, PHYSICAL EDUCATION.</w:t>
            </w:r>
          </w:p>
          <w:p w14:paraId="3FCD41A4" w14:textId="77777777" w:rsidR="00F878C4" w:rsidRDefault="00F878C4" w:rsidP="00F61DF9"/>
          <w:p w14:paraId="4A20D0CF" w14:textId="77777777" w:rsidR="00F878C4" w:rsidRDefault="00F878C4" w:rsidP="00F61DF9">
            <w:r>
              <w:t>2016</w:t>
            </w:r>
          </w:p>
          <w:p w14:paraId="32CA36F9" w14:textId="77777777" w:rsidR="00F878C4" w:rsidRDefault="00F878C4" w:rsidP="00F61DF9">
            <w:r>
              <w:rPr>
                <w:b/>
                <w:color w:val="1D824C" w:themeColor="accent1"/>
                <w:sz w:val="24"/>
                <w:szCs w:val="24"/>
              </w:rPr>
              <w:t xml:space="preserve">MATRICULATION, </w:t>
            </w:r>
            <w:r>
              <w:t>CONVENT OF JESUS AND MARY</w:t>
            </w:r>
          </w:p>
          <w:p w14:paraId="66444369" w14:textId="77777777" w:rsidR="00F878C4" w:rsidRDefault="00F878C4" w:rsidP="00F61DF9">
            <w:r>
              <w:t>Scored CGPA 10 in class 10.</w:t>
            </w:r>
          </w:p>
          <w:p w14:paraId="469739E1" w14:textId="3A5F01D8" w:rsidR="00F878C4" w:rsidRDefault="00F878C4" w:rsidP="00F61DF9">
            <w:r>
              <w:t>Won accolades for debate and declamation competitions.</w:t>
            </w:r>
          </w:p>
        </w:tc>
      </w:tr>
    </w:tbl>
    <w:sdt>
      <w:sdtPr>
        <w:alias w:val="Skills:"/>
        <w:tag w:val="Skills:"/>
        <w:id w:val="-1392877668"/>
        <w:placeholder>
          <w:docPart w:val="6634A35F014E4E95A342CC8439752E05"/>
        </w:placeholder>
        <w:temporary/>
        <w:showingPlcHdr/>
        <w15:appearance w15:val="hidden"/>
      </w:sdtPr>
      <w:sdtEndPr/>
      <w:sdtContent>
        <w:p w14:paraId="7C9B367D"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039324C" w14:textId="77777777" w:rsidTr="00CF1A49">
        <w:tc>
          <w:tcPr>
            <w:tcW w:w="4675" w:type="dxa"/>
          </w:tcPr>
          <w:p w14:paraId="698646BA" w14:textId="672A0411" w:rsidR="001E3120" w:rsidRPr="006E1507" w:rsidRDefault="00F878C4" w:rsidP="006E1507">
            <w:pPr>
              <w:pStyle w:val="ListBullet"/>
              <w:contextualSpacing w:val="0"/>
            </w:pPr>
            <w:r>
              <w:t xml:space="preserve">Excellent coding skills </w:t>
            </w:r>
          </w:p>
          <w:p w14:paraId="291335F8" w14:textId="77777777" w:rsidR="00DD378C" w:rsidRDefault="000A002B" w:rsidP="006E1507">
            <w:pPr>
              <w:pStyle w:val="ListBullet"/>
              <w:contextualSpacing w:val="0"/>
            </w:pPr>
            <w:r>
              <w:t>Catching new things quite fast</w:t>
            </w:r>
          </w:p>
          <w:p w14:paraId="7C6454BC" w14:textId="77777777" w:rsidR="00DD378C" w:rsidRDefault="00DD378C" w:rsidP="006E1507">
            <w:pPr>
              <w:pStyle w:val="ListBullet"/>
              <w:contextualSpacing w:val="0"/>
            </w:pPr>
            <w:r>
              <w:t>Python programming</w:t>
            </w:r>
          </w:p>
          <w:p w14:paraId="110AC72E" w14:textId="77777777" w:rsidR="00DD378C" w:rsidRDefault="00DD378C" w:rsidP="006E1507">
            <w:pPr>
              <w:pStyle w:val="ListBullet"/>
              <w:contextualSpacing w:val="0"/>
            </w:pPr>
            <w:r>
              <w:t>SQL</w:t>
            </w:r>
          </w:p>
          <w:p w14:paraId="4A9BB28E" w14:textId="77777777" w:rsidR="001F4E6D" w:rsidRDefault="00DD378C" w:rsidP="006E1507">
            <w:pPr>
              <w:pStyle w:val="ListBullet"/>
              <w:contextualSpacing w:val="0"/>
            </w:pPr>
            <w:r>
              <w:t>C++</w:t>
            </w:r>
            <w:r w:rsidR="00F878C4">
              <w:t xml:space="preserve"> </w:t>
            </w:r>
          </w:p>
          <w:p w14:paraId="0EC1010D" w14:textId="77777777" w:rsidR="00DD378C" w:rsidRDefault="00DD378C" w:rsidP="006E1507">
            <w:pPr>
              <w:pStyle w:val="ListBullet"/>
              <w:contextualSpacing w:val="0"/>
            </w:pPr>
            <w:r>
              <w:t>Design and Analysis of algorithms</w:t>
            </w:r>
          </w:p>
          <w:p w14:paraId="14B94DDA" w14:textId="7DF4CD44" w:rsidR="00DD378C" w:rsidRDefault="00DD378C" w:rsidP="006E1507">
            <w:pPr>
              <w:pStyle w:val="ListBullet"/>
              <w:contextualSpacing w:val="0"/>
            </w:pPr>
            <w:r>
              <w:t>Content Writer</w:t>
            </w:r>
          </w:p>
          <w:p w14:paraId="33739E98" w14:textId="33451421" w:rsidR="00C956CE" w:rsidRDefault="00C956CE" w:rsidP="006E1507">
            <w:pPr>
              <w:pStyle w:val="ListBullet"/>
              <w:contextualSpacing w:val="0"/>
            </w:pPr>
            <w:r>
              <w:t>PHP</w:t>
            </w:r>
          </w:p>
          <w:p w14:paraId="7C21FDB1" w14:textId="68C7CFC4" w:rsidR="00C956CE" w:rsidRDefault="00C956CE" w:rsidP="006E1507">
            <w:pPr>
              <w:pStyle w:val="ListBullet"/>
              <w:contextualSpacing w:val="0"/>
            </w:pPr>
            <w:r>
              <w:t>J</w:t>
            </w:r>
            <w:r w:rsidR="00D86D5F">
              <w:t>AVASCRIPT</w:t>
            </w:r>
          </w:p>
          <w:p w14:paraId="5F544E5F" w14:textId="1EC207FE" w:rsidR="00DD378C" w:rsidRPr="006E1507" w:rsidRDefault="00DD378C" w:rsidP="00DD378C">
            <w:pPr>
              <w:pStyle w:val="ListBullet"/>
              <w:numPr>
                <w:ilvl w:val="0"/>
                <w:numId w:val="0"/>
              </w:numPr>
              <w:contextualSpacing w:val="0"/>
            </w:pPr>
          </w:p>
        </w:tc>
        <w:tc>
          <w:tcPr>
            <w:tcW w:w="4675" w:type="dxa"/>
            <w:tcMar>
              <w:left w:w="360" w:type="dxa"/>
            </w:tcMar>
          </w:tcPr>
          <w:p w14:paraId="404F7591" w14:textId="44336236" w:rsidR="003A0632" w:rsidRPr="006E1507" w:rsidRDefault="00F878C4" w:rsidP="006E1507">
            <w:pPr>
              <w:pStyle w:val="ListBullet"/>
              <w:contextualSpacing w:val="0"/>
            </w:pPr>
            <w:r>
              <w:t>Time management skills</w:t>
            </w:r>
          </w:p>
          <w:p w14:paraId="435E1A76" w14:textId="0E8E6A1F" w:rsidR="001E3120" w:rsidRPr="006E1507" w:rsidRDefault="000A002B" w:rsidP="006E1507">
            <w:pPr>
              <w:pStyle w:val="ListBullet"/>
              <w:contextualSpacing w:val="0"/>
            </w:pPr>
            <w:r>
              <w:t>Inquisitiveness and curiosity</w:t>
            </w:r>
          </w:p>
          <w:p w14:paraId="5C555AAF" w14:textId="77777777" w:rsidR="001E3120" w:rsidRDefault="000A002B" w:rsidP="006E1507">
            <w:pPr>
              <w:pStyle w:val="ListBullet"/>
              <w:contextualSpacing w:val="0"/>
            </w:pPr>
            <w:r>
              <w:t>Determination</w:t>
            </w:r>
          </w:p>
          <w:p w14:paraId="3D8C0F91" w14:textId="77777777" w:rsidR="00DD378C" w:rsidRDefault="00DD378C" w:rsidP="006E1507">
            <w:pPr>
              <w:pStyle w:val="ListBullet"/>
              <w:contextualSpacing w:val="0"/>
            </w:pPr>
            <w:r>
              <w:t>MATLAB</w:t>
            </w:r>
          </w:p>
          <w:p w14:paraId="663C3A82" w14:textId="77777777" w:rsidR="00DD378C" w:rsidRDefault="00DD378C" w:rsidP="006E1507">
            <w:pPr>
              <w:pStyle w:val="ListBullet"/>
              <w:contextualSpacing w:val="0"/>
            </w:pPr>
            <w:r>
              <w:t>C language</w:t>
            </w:r>
          </w:p>
          <w:p w14:paraId="7FAFF803" w14:textId="77777777" w:rsidR="00DD378C" w:rsidRDefault="00DD378C" w:rsidP="006E1507">
            <w:pPr>
              <w:pStyle w:val="ListBullet"/>
              <w:contextualSpacing w:val="0"/>
            </w:pPr>
            <w:r>
              <w:t>Operating systems</w:t>
            </w:r>
          </w:p>
          <w:p w14:paraId="46664032" w14:textId="53EC9134" w:rsidR="00DD378C" w:rsidRDefault="00DD378C" w:rsidP="006E1507">
            <w:pPr>
              <w:pStyle w:val="ListBullet"/>
              <w:contextualSpacing w:val="0"/>
            </w:pPr>
            <w:r>
              <w:t>AutoCAD</w:t>
            </w:r>
          </w:p>
          <w:p w14:paraId="35753A9E" w14:textId="77777777" w:rsidR="00DD378C" w:rsidRDefault="00DD378C" w:rsidP="006E1507">
            <w:pPr>
              <w:pStyle w:val="ListBullet"/>
              <w:contextualSpacing w:val="0"/>
            </w:pPr>
            <w:r>
              <w:t>Public Speaking</w:t>
            </w:r>
          </w:p>
          <w:p w14:paraId="23F93D0E" w14:textId="77777777" w:rsidR="00C956CE" w:rsidRDefault="00C956CE" w:rsidP="006E1507">
            <w:pPr>
              <w:pStyle w:val="ListBullet"/>
              <w:contextualSpacing w:val="0"/>
            </w:pPr>
            <w:r>
              <w:t>HTML</w:t>
            </w:r>
          </w:p>
          <w:p w14:paraId="0C29F218" w14:textId="44222758" w:rsidR="00C956CE" w:rsidRPr="006E1507" w:rsidRDefault="00C956CE" w:rsidP="006E1507">
            <w:pPr>
              <w:pStyle w:val="ListBullet"/>
              <w:contextualSpacing w:val="0"/>
            </w:pPr>
            <w:r>
              <w:t>CSS</w:t>
            </w:r>
          </w:p>
        </w:tc>
      </w:tr>
    </w:tbl>
    <w:sdt>
      <w:sdtPr>
        <w:alias w:val="Activities:"/>
        <w:tag w:val="Activities:"/>
        <w:id w:val="1223332893"/>
        <w:placeholder>
          <w:docPart w:val="0E94C566FB8C4EDEA50C898807102BDF"/>
        </w:placeholder>
        <w:temporary/>
        <w:showingPlcHdr/>
        <w15:appearance w15:val="hidden"/>
      </w:sdtPr>
      <w:sdtEndPr/>
      <w:sdtContent>
        <w:p w14:paraId="6D4B748F" w14:textId="77777777" w:rsidR="00AD782D" w:rsidRPr="00CF1A49" w:rsidRDefault="0062312F" w:rsidP="0062312F">
          <w:pPr>
            <w:pStyle w:val="Heading1"/>
          </w:pPr>
          <w:r w:rsidRPr="00CF1A49">
            <w:t>Activities</w:t>
          </w:r>
        </w:p>
      </w:sdtContent>
    </w:sdt>
    <w:p w14:paraId="6C919F44" w14:textId="77777777" w:rsidR="00DD378C" w:rsidRDefault="00DD378C" w:rsidP="000A002B">
      <w:pPr>
        <w:pStyle w:val="ListParagraph"/>
        <w:numPr>
          <w:ilvl w:val="0"/>
          <w:numId w:val="14"/>
        </w:numPr>
      </w:pPr>
      <w:r>
        <w:t xml:space="preserve">Currently an NCC Cadet. </w:t>
      </w:r>
    </w:p>
    <w:p w14:paraId="02C381D2" w14:textId="176DDBB0" w:rsidR="00B51D1B" w:rsidRDefault="000A002B" w:rsidP="000A002B">
      <w:pPr>
        <w:pStyle w:val="ListParagraph"/>
        <w:numPr>
          <w:ilvl w:val="0"/>
          <w:numId w:val="14"/>
        </w:numPr>
      </w:pPr>
      <w:r>
        <w:t>Have great leadership qualities as exercised under the NCC (NATIONAL CADET CORPS).</w:t>
      </w:r>
    </w:p>
    <w:p w14:paraId="2E19CAD0" w14:textId="3327C151" w:rsidR="000A002B" w:rsidRDefault="000A002B" w:rsidP="000A002B">
      <w:pPr>
        <w:pStyle w:val="ListParagraph"/>
        <w:numPr>
          <w:ilvl w:val="0"/>
          <w:numId w:val="14"/>
        </w:numPr>
      </w:pPr>
      <w:r>
        <w:t xml:space="preserve">Learnt GOOGLE IIOT from the online course from </w:t>
      </w:r>
      <w:proofErr w:type="spellStart"/>
      <w:r>
        <w:t>coursera</w:t>
      </w:r>
      <w:proofErr w:type="spellEnd"/>
      <w:r>
        <w:t xml:space="preserve"> with a grade of 92.5%.</w:t>
      </w:r>
    </w:p>
    <w:p w14:paraId="17301BB1" w14:textId="04E7CD9E" w:rsidR="000A002B" w:rsidRDefault="000A002B" w:rsidP="000A002B">
      <w:pPr>
        <w:pStyle w:val="ListParagraph"/>
        <w:numPr>
          <w:ilvl w:val="0"/>
          <w:numId w:val="14"/>
        </w:numPr>
      </w:pPr>
      <w:r>
        <w:t xml:space="preserve">The link to all my </w:t>
      </w:r>
      <w:proofErr w:type="gramStart"/>
      <w:r>
        <w:t>certificates  earned</w:t>
      </w:r>
      <w:proofErr w:type="gramEnd"/>
      <w:r>
        <w:t xml:space="preserve"> in this pandemic is given below : </w:t>
      </w:r>
    </w:p>
    <w:p w14:paraId="4BC7E796" w14:textId="547A7243" w:rsidR="000A002B" w:rsidRDefault="0089081F" w:rsidP="000A002B">
      <w:pPr>
        <w:pStyle w:val="ListParagraph"/>
        <w:rPr>
          <w:rStyle w:val="Hyperlink"/>
        </w:rPr>
      </w:pPr>
      <w:hyperlink r:id="rId9" w:history="1">
        <w:r w:rsidR="00DD378C" w:rsidRPr="008048FD">
          <w:rPr>
            <w:rStyle w:val="Hyperlink"/>
          </w:rPr>
          <w:t>https://github.com/kunikasharma99/ALL-ONLINE-CERTIFICATES</w:t>
        </w:r>
      </w:hyperlink>
    </w:p>
    <w:p w14:paraId="3101D224" w14:textId="2DFCBD9A" w:rsidR="00D86D5F" w:rsidRDefault="00D86D5F" w:rsidP="00D86D5F">
      <w:pPr>
        <w:rPr>
          <w:color w:val="2C5C85" w:themeColor="hyperlink"/>
          <w:u w:val="single"/>
        </w:rPr>
      </w:pPr>
    </w:p>
    <w:p w14:paraId="540275D1" w14:textId="051B1916" w:rsidR="00D86D5F" w:rsidRPr="00D86D5F" w:rsidRDefault="00D86D5F" w:rsidP="00D86D5F">
      <w:pPr>
        <w:pStyle w:val="ListParagraph"/>
        <w:numPr>
          <w:ilvl w:val="0"/>
          <w:numId w:val="14"/>
        </w:numPr>
        <w:rPr>
          <w:color w:val="404040" w:themeColor="text1" w:themeTint="BF"/>
        </w:rPr>
      </w:pPr>
      <w:r w:rsidRPr="00D86D5F">
        <w:rPr>
          <w:color w:val="404040" w:themeColor="text1" w:themeTint="BF"/>
        </w:rPr>
        <w:t>Representative of the Humanities and social science department of COMPUTER SCIENCE BATCH.</w:t>
      </w:r>
    </w:p>
    <w:p w14:paraId="6D40797C" w14:textId="704331EE" w:rsidR="00DD378C" w:rsidRDefault="00DD378C" w:rsidP="000A002B">
      <w:pPr>
        <w:pStyle w:val="ListParagraph"/>
      </w:pPr>
    </w:p>
    <w:p w14:paraId="5CDF6814" w14:textId="0858671F" w:rsidR="00DD378C" w:rsidRDefault="005031EC" w:rsidP="005031EC">
      <w:pPr>
        <w:pStyle w:val="ListParagraph"/>
        <w:numPr>
          <w:ilvl w:val="0"/>
          <w:numId w:val="14"/>
        </w:numPr>
      </w:pPr>
      <w:r>
        <w:t xml:space="preserve">Grabbed the </w:t>
      </w:r>
      <w:proofErr w:type="spellStart"/>
      <w:r>
        <w:t>GirlScript</w:t>
      </w:r>
      <w:proofErr w:type="spellEnd"/>
      <w:r>
        <w:t xml:space="preserve"> Scholarship for Python Course for BATCH 10.</w:t>
      </w:r>
    </w:p>
    <w:p w14:paraId="6FC4E99D" w14:textId="77777777" w:rsidR="00DD378C" w:rsidRPr="006E1507" w:rsidRDefault="00DD378C" w:rsidP="000A002B">
      <w:pPr>
        <w:pStyle w:val="ListParagraph"/>
      </w:pPr>
    </w:p>
    <w:sectPr w:rsidR="00DD378C"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D8BF1" w14:textId="77777777" w:rsidR="0089081F" w:rsidRDefault="0089081F" w:rsidP="0068194B">
      <w:r>
        <w:separator/>
      </w:r>
    </w:p>
    <w:p w14:paraId="221E8407" w14:textId="77777777" w:rsidR="0089081F" w:rsidRDefault="0089081F"/>
    <w:p w14:paraId="07BBD477" w14:textId="77777777" w:rsidR="0089081F" w:rsidRDefault="0089081F"/>
  </w:endnote>
  <w:endnote w:type="continuationSeparator" w:id="0">
    <w:p w14:paraId="69F0B074" w14:textId="77777777" w:rsidR="0089081F" w:rsidRDefault="0089081F" w:rsidP="0068194B">
      <w:r>
        <w:continuationSeparator/>
      </w:r>
    </w:p>
    <w:p w14:paraId="51AE4F7F" w14:textId="77777777" w:rsidR="0089081F" w:rsidRDefault="0089081F"/>
    <w:p w14:paraId="272C908F" w14:textId="77777777" w:rsidR="0089081F" w:rsidRDefault="00890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8763D4D"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E29E4" w14:textId="77777777" w:rsidR="0089081F" w:rsidRDefault="0089081F" w:rsidP="0068194B">
      <w:r>
        <w:separator/>
      </w:r>
    </w:p>
    <w:p w14:paraId="17C9E6F9" w14:textId="77777777" w:rsidR="0089081F" w:rsidRDefault="0089081F"/>
    <w:p w14:paraId="37AE9B73" w14:textId="77777777" w:rsidR="0089081F" w:rsidRDefault="0089081F"/>
  </w:footnote>
  <w:footnote w:type="continuationSeparator" w:id="0">
    <w:p w14:paraId="30E21CA4" w14:textId="77777777" w:rsidR="0089081F" w:rsidRDefault="0089081F" w:rsidP="0068194B">
      <w:r>
        <w:continuationSeparator/>
      </w:r>
    </w:p>
    <w:p w14:paraId="6D719704" w14:textId="77777777" w:rsidR="0089081F" w:rsidRDefault="0089081F"/>
    <w:p w14:paraId="39BB73AF" w14:textId="77777777" w:rsidR="0089081F" w:rsidRDefault="008908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97E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EC1920F" wp14:editId="430D20B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8B5022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8EE05EA"/>
    <w:multiLevelType w:val="hybridMultilevel"/>
    <w:tmpl w:val="1EB0B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93"/>
    <w:rsid w:val="000001EF"/>
    <w:rsid w:val="00007322"/>
    <w:rsid w:val="00007728"/>
    <w:rsid w:val="00024584"/>
    <w:rsid w:val="00024730"/>
    <w:rsid w:val="00055E95"/>
    <w:rsid w:val="0006183F"/>
    <w:rsid w:val="00063BC1"/>
    <w:rsid w:val="0007021F"/>
    <w:rsid w:val="000A002B"/>
    <w:rsid w:val="000B2BA5"/>
    <w:rsid w:val="000F2F8C"/>
    <w:rsid w:val="000F5D71"/>
    <w:rsid w:val="0010006E"/>
    <w:rsid w:val="001045A8"/>
    <w:rsid w:val="00114A91"/>
    <w:rsid w:val="001427E1"/>
    <w:rsid w:val="00163668"/>
    <w:rsid w:val="00171566"/>
    <w:rsid w:val="00174676"/>
    <w:rsid w:val="001755A8"/>
    <w:rsid w:val="00184014"/>
    <w:rsid w:val="00192008"/>
    <w:rsid w:val="001B1A5E"/>
    <w:rsid w:val="001C0E68"/>
    <w:rsid w:val="001C4B6F"/>
    <w:rsid w:val="001C51F8"/>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49F"/>
    <w:rsid w:val="00437E8C"/>
    <w:rsid w:val="00440225"/>
    <w:rsid w:val="004726BC"/>
    <w:rsid w:val="00474105"/>
    <w:rsid w:val="00480E6E"/>
    <w:rsid w:val="004825C9"/>
    <w:rsid w:val="00486277"/>
    <w:rsid w:val="00487B98"/>
    <w:rsid w:val="00494CF6"/>
    <w:rsid w:val="00495F8D"/>
    <w:rsid w:val="004A1FAE"/>
    <w:rsid w:val="004A32FF"/>
    <w:rsid w:val="004B06EB"/>
    <w:rsid w:val="004B6AD0"/>
    <w:rsid w:val="004C2D5D"/>
    <w:rsid w:val="004C33E1"/>
    <w:rsid w:val="004E01EB"/>
    <w:rsid w:val="004E2794"/>
    <w:rsid w:val="005031EC"/>
    <w:rsid w:val="00510392"/>
    <w:rsid w:val="00513E2A"/>
    <w:rsid w:val="00520F14"/>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0E0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06393"/>
    <w:rsid w:val="00834955"/>
    <w:rsid w:val="00855B59"/>
    <w:rsid w:val="00860461"/>
    <w:rsid w:val="0086487C"/>
    <w:rsid w:val="00870876"/>
    <w:rsid w:val="00870B20"/>
    <w:rsid w:val="008829F8"/>
    <w:rsid w:val="00885897"/>
    <w:rsid w:val="0089081F"/>
    <w:rsid w:val="008A6538"/>
    <w:rsid w:val="008C7056"/>
    <w:rsid w:val="008E7C23"/>
    <w:rsid w:val="008F3B14"/>
    <w:rsid w:val="008F5FAF"/>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278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A1E66"/>
    <w:rsid w:val="00BB4E51"/>
    <w:rsid w:val="00BD2684"/>
    <w:rsid w:val="00BD431F"/>
    <w:rsid w:val="00BE423E"/>
    <w:rsid w:val="00BF61AC"/>
    <w:rsid w:val="00C47FA6"/>
    <w:rsid w:val="00C57FC6"/>
    <w:rsid w:val="00C66A7D"/>
    <w:rsid w:val="00C779DA"/>
    <w:rsid w:val="00C814F7"/>
    <w:rsid w:val="00C956CE"/>
    <w:rsid w:val="00CA4B4D"/>
    <w:rsid w:val="00CB35C3"/>
    <w:rsid w:val="00CD323D"/>
    <w:rsid w:val="00CE4030"/>
    <w:rsid w:val="00CE64B3"/>
    <w:rsid w:val="00CF1A49"/>
    <w:rsid w:val="00D0630C"/>
    <w:rsid w:val="00D243A9"/>
    <w:rsid w:val="00D305E5"/>
    <w:rsid w:val="00D37CD3"/>
    <w:rsid w:val="00D66A52"/>
    <w:rsid w:val="00D66EFA"/>
    <w:rsid w:val="00D72A2D"/>
    <w:rsid w:val="00D86D5F"/>
    <w:rsid w:val="00D9521A"/>
    <w:rsid w:val="00DA3914"/>
    <w:rsid w:val="00DA59AA"/>
    <w:rsid w:val="00DB6915"/>
    <w:rsid w:val="00DB7E1E"/>
    <w:rsid w:val="00DC1B78"/>
    <w:rsid w:val="00DC2A2F"/>
    <w:rsid w:val="00DC600B"/>
    <w:rsid w:val="00DD378C"/>
    <w:rsid w:val="00DE0FAA"/>
    <w:rsid w:val="00DE136D"/>
    <w:rsid w:val="00DE6534"/>
    <w:rsid w:val="00DF4D6C"/>
    <w:rsid w:val="00E01923"/>
    <w:rsid w:val="00E14498"/>
    <w:rsid w:val="00E2397A"/>
    <w:rsid w:val="00E254DB"/>
    <w:rsid w:val="00E300FC"/>
    <w:rsid w:val="00E315BA"/>
    <w:rsid w:val="00E362DB"/>
    <w:rsid w:val="00E5632B"/>
    <w:rsid w:val="00E70240"/>
    <w:rsid w:val="00E71E6B"/>
    <w:rsid w:val="00E81CC5"/>
    <w:rsid w:val="00E85A87"/>
    <w:rsid w:val="00E85B4A"/>
    <w:rsid w:val="00E87720"/>
    <w:rsid w:val="00E9528E"/>
    <w:rsid w:val="00EA5099"/>
    <w:rsid w:val="00EB6F9E"/>
    <w:rsid w:val="00EC1351"/>
    <w:rsid w:val="00EC4CBF"/>
    <w:rsid w:val="00EE2CA8"/>
    <w:rsid w:val="00EF17E8"/>
    <w:rsid w:val="00EF51D9"/>
    <w:rsid w:val="00F130DD"/>
    <w:rsid w:val="00F24884"/>
    <w:rsid w:val="00F476C4"/>
    <w:rsid w:val="00F61DF9"/>
    <w:rsid w:val="00F81960"/>
    <w:rsid w:val="00F8769D"/>
    <w:rsid w:val="00F878C4"/>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ED3B1"/>
  <w15:chartTrackingRefBased/>
  <w15:docId w15:val="{001D2353-89FC-4A79-9B2C-26DF2D8F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E31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nikasharma99/Calculator-app"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kunikasharma99/CROP-DISEASE-DETECTION-USING-CN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kunikasharma99/ALL-ONLINE-CERTIFICAT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IKA%20SHARMA\AppData\Local\Packages\Microsoft.Office.Desktop_8wekyb3d8bbwe\LocalCache\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4B1F70ED6041DDA765896F7821C51E"/>
        <w:category>
          <w:name w:val="General"/>
          <w:gallery w:val="placeholder"/>
        </w:category>
        <w:types>
          <w:type w:val="bbPlcHdr"/>
        </w:types>
        <w:behaviors>
          <w:behavior w:val="content"/>
        </w:behaviors>
        <w:guid w:val="{A1B3306C-956E-4B74-BE7E-D145059BB3F9}"/>
      </w:docPartPr>
      <w:docPartBody>
        <w:p w:rsidR="007871EC" w:rsidRDefault="00F9055E">
          <w:pPr>
            <w:pStyle w:val="F44B1F70ED6041DDA765896F7821C51E"/>
          </w:pPr>
          <w:r w:rsidRPr="00CF1A49">
            <w:t>·</w:t>
          </w:r>
        </w:p>
      </w:docPartBody>
    </w:docPart>
    <w:docPart>
      <w:docPartPr>
        <w:name w:val="B9F5C0C5C3884055BE5910B012201393"/>
        <w:category>
          <w:name w:val="General"/>
          <w:gallery w:val="placeholder"/>
        </w:category>
        <w:types>
          <w:type w:val="bbPlcHdr"/>
        </w:types>
        <w:behaviors>
          <w:behavior w:val="content"/>
        </w:behaviors>
        <w:guid w:val="{A835E830-1F22-4EA7-9334-57DA13995809}"/>
      </w:docPartPr>
      <w:docPartBody>
        <w:p w:rsidR="007871EC" w:rsidRDefault="00F9055E">
          <w:pPr>
            <w:pStyle w:val="B9F5C0C5C3884055BE5910B012201393"/>
          </w:pPr>
          <w:r w:rsidRPr="00CF1A49">
            <w:t>·</w:t>
          </w:r>
        </w:p>
      </w:docPartBody>
    </w:docPart>
    <w:docPart>
      <w:docPartPr>
        <w:name w:val="82F901A88EFD44E593153D7459289B30"/>
        <w:category>
          <w:name w:val="General"/>
          <w:gallery w:val="placeholder"/>
        </w:category>
        <w:types>
          <w:type w:val="bbPlcHdr"/>
        </w:types>
        <w:behaviors>
          <w:behavior w:val="content"/>
        </w:behaviors>
        <w:guid w:val="{E4285A06-E058-406C-90E8-31DFE039003F}"/>
      </w:docPartPr>
      <w:docPartBody>
        <w:p w:rsidR="007871EC" w:rsidRDefault="00F9055E">
          <w:pPr>
            <w:pStyle w:val="82F901A88EFD44E593153D7459289B30"/>
          </w:pPr>
          <w:r w:rsidRPr="00CF1A49">
            <w:t>LinkedIn Profile</w:t>
          </w:r>
        </w:p>
      </w:docPartBody>
    </w:docPart>
    <w:docPart>
      <w:docPartPr>
        <w:name w:val="976D1855BE8541F6BF6308270EF04389"/>
        <w:category>
          <w:name w:val="General"/>
          <w:gallery w:val="placeholder"/>
        </w:category>
        <w:types>
          <w:type w:val="bbPlcHdr"/>
        </w:types>
        <w:behaviors>
          <w:behavior w:val="content"/>
        </w:behaviors>
        <w:guid w:val="{93693B3B-5AF5-4F43-9F65-C19CD807139B}"/>
      </w:docPartPr>
      <w:docPartBody>
        <w:p w:rsidR="007871EC" w:rsidRDefault="00F9055E">
          <w:pPr>
            <w:pStyle w:val="976D1855BE8541F6BF6308270EF04389"/>
          </w:pPr>
          <w:r w:rsidRPr="00CF1A49">
            <w:t>Experience</w:t>
          </w:r>
        </w:p>
      </w:docPartBody>
    </w:docPart>
    <w:docPart>
      <w:docPartPr>
        <w:name w:val="D6E1D898E0C041A18EC967E61724570B"/>
        <w:category>
          <w:name w:val="General"/>
          <w:gallery w:val="placeholder"/>
        </w:category>
        <w:types>
          <w:type w:val="bbPlcHdr"/>
        </w:types>
        <w:behaviors>
          <w:behavior w:val="content"/>
        </w:behaviors>
        <w:guid w:val="{F6563804-B2AA-426E-BD76-7E69348A0DF5}"/>
      </w:docPartPr>
      <w:docPartBody>
        <w:p w:rsidR="007871EC" w:rsidRDefault="00F9055E">
          <w:pPr>
            <w:pStyle w:val="D6E1D898E0C041A18EC967E61724570B"/>
          </w:pPr>
          <w:r w:rsidRPr="00CF1A49">
            <w:t>To</w:t>
          </w:r>
        </w:p>
      </w:docPartBody>
    </w:docPart>
    <w:docPart>
      <w:docPartPr>
        <w:name w:val="6634A35F014E4E95A342CC8439752E05"/>
        <w:category>
          <w:name w:val="General"/>
          <w:gallery w:val="placeholder"/>
        </w:category>
        <w:types>
          <w:type w:val="bbPlcHdr"/>
        </w:types>
        <w:behaviors>
          <w:behavior w:val="content"/>
        </w:behaviors>
        <w:guid w:val="{39B275D4-4180-486A-A2A6-D4B744E3DCA5}"/>
      </w:docPartPr>
      <w:docPartBody>
        <w:p w:rsidR="007871EC" w:rsidRDefault="00F9055E">
          <w:pPr>
            <w:pStyle w:val="6634A35F014E4E95A342CC8439752E05"/>
          </w:pPr>
          <w:r w:rsidRPr="00CF1A49">
            <w:t>Skills</w:t>
          </w:r>
        </w:p>
      </w:docPartBody>
    </w:docPart>
    <w:docPart>
      <w:docPartPr>
        <w:name w:val="0E94C566FB8C4EDEA50C898807102BDF"/>
        <w:category>
          <w:name w:val="General"/>
          <w:gallery w:val="placeholder"/>
        </w:category>
        <w:types>
          <w:type w:val="bbPlcHdr"/>
        </w:types>
        <w:behaviors>
          <w:behavior w:val="content"/>
        </w:behaviors>
        <w:guid w:val="{6685BC99-7FDE-4186-AE0C-599B32A84B4C}"/>
      </w:docPartPr>
      <w:docPartBody>
        <w:p w:rsidR="007871EC" w:rsidRDefault="00F9055E">
          <w:pPr>
            <w:pStyle w:val="0E94C566FB8C4EDEA50C898807102BDF"/>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01"/>
    <w:rsid w:val="0001518D"/>
    <w:rsid w:val="00064758"/>
    <w:rsid w:val="00142BB3"/>
    <w:rsid w:val="00185000"/>
    <w:rsid w:val="003A4D99"/>
    <w:rsid w:val="004F199F"/>
    <w:rsid w:val="007871EC"/>
    <w:rsid w:val="00B1201D"/>
    <w:rsid w:val="00C16D47"/>
    <w:rsid w:val="00D15E01"/>
    <w:rsid w:val="00F90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44B1F70ED6041DDA765896F7821C51E">
    <w:name w:val="F44B1F70ED6041DDA765896F7821C51E"/>
  </w:style>
  <w:style w:type="paragraph" w:customStyle="1" w:styleId="B9F5C0C5C3884055BE5910B012201393">
    <w:name w:val="B9F5C0C5C3884055BE5910B012201393"/>
  </w:style>
  <w:style w:type="paragraph" w:customStyle="1" w:styleId="82F901A88EFD44E593153D7459289B30">
    <w:name w:val="82F901A88EFD44E593153D7459289B30"/>
  </w:style>
  <w:style w:type="paragraph" w:customStyle="1" w:styleId="976D1855BE8541F6BF6308270EF04389">
    <w:name w:val="976D1855BE8541F6BF6308270EF04389"/>
  </w:style>
  <w:style w:type="paragraph" w:customStyle="1" w:styleId="D6E1D898E0C041A18EC967E61724570B">
    <w:name w:val="D6E1D898E0C041A18EC967E61724570B"/>
  </w:style>
  <w:style w:type="character" w:styleId="SubtleReference">
    <w:name w:val="Subtle Reference"/>
    <w:basedOn w:val="DefaultParagraphFont"/>
    <w:uiPriority w:val="10"/>
    <w:qFormat/>
    <w:rPr>
      <w:b/>
      <w:caps w:val="0"/>
      <w:smallCaps/>
      <w:color w:val="595959" w:themeColor="text1" w:themeTint="A6"/>
    </w:rPr>
  </w:style>
  <w:style w:type="paragraph" w:customStyle="1" w:styleId="6634A35F014E4E95A342CC8439752E05">
    <w:name w:val="6634A35F014E4E95A342CC8439752E05"/>
  </w:style>
  <w:style w:type="paragraph" w:customStyle="1" w:styleId="0E94C566FB8C4EDEA50C898807102BDF">
    <w:name w:val="0E94C566FB8C4EDEA50C898807102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146</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KUNIKA SHARMA</dc:creator>
  <cp:keywords/>
  <dc:description/>
  <cp:lastModifiedBy>kunika sharma</cp:lastModifiedBy>
  <cp:revision>13</cp:revision>
  <dcterms:created xsi:type="dcterms:W3CDTF">2020-11-25T18:46:00Z</dcterms:created>
  <dcterms:modified xsi:type="dcterms:W3CDTF">2021-07-18T11:09:00Z</dcterms:modified>
  <cp:category/>
</cp:coreProperties>
</file>